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46798941"/>
        <w:placeholder>
          <w:docPart w:val="D84CA0B378F04B42AF63C5501E99AB90"/>
        </w:placeholder>
        <w:temporary/>
        <w:showingPlcHdr/>
        <w15:appearance w15:val="hidden"/>
      </w:sdtPr>
      <w:sdtContent>
        <w:p w14:paraId="01B4EE56" w14:textId="77777777" w:rsidR="0045285C" w:rsidRDefault="00000000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D3367802CAAB884AB452C9C2DB614390"/>
        </w:placeholder>
        <w:temporary/>
        <w:showingPlcHdr/>
        <w15:appearance w15:val="hidden"/>
      </w:sdtPr>
      <w:sdtContent>
        <w:p w14:paraId="1527FA4A" w14:textId="77777777" w:rsidR="0045285C" w:rsidRDefault="00000000">
          <w:pPr>
            <w:pStyle w:val="ListBullet"/>
          </w:pPr>
          <w:r>
            <w:t>To take notes, just tap here and start typing.</w:t>
          </w:r>
        </w:p>
        <w:p w14:paraId="39B9A055" w14:textId="77777777" w:rsidR="0045285C" w:rsidRDefault="00000000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2148B73F" w14:textId="77777777" w:rsidR="0045285C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45285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3D2FF" w14:textId="77777777" w:rsidR="004264DD" w:rsidRDefault="004264DD">
      <w:r>
        <w:separator/>
      </w:r>
    </w:p>
    <w:p w14:paraId="7F92553A" w14:textId="77777777" w:rsidR="004264DD" w:rsidRDefault="004264DD"/>
  </w:endnote>
  <w:endnote w:type="continuationSeparator" w:id="0">
    <w:p w14:paraId="484EB451" w14:textId="77777777" w:rsidR="004264DD" w:rsidRDefault="004264DD">
      <w:r>
        <w:continuationSeparator/>
      </w:r>
    </w:p>
    <w:p w14:paraId="0E6861CB" w14:textId="77777777" w:rsidR="004264DD" w:rsidRDefault="00426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7701D" w14:textId="77777777" w:rsidR="0045285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12B06" w14:textId="77777777" w:rsidR="004264DD" w:rsidRDefault="004264DD">
      <w:r>
        <w:separator/>
      </w:r>
    </w:p>
    <w:p w14:paraId="2F4C59ED" w14:textId="77777777" w:rsidR="004264DD" w:rsidRDefault="004264DD"/>
  </w:footnote>
  <w:footnote w:type="continuationSeparator" w:id="0">
    <w:p w14:paraId="0DF8B83D" w14:textId="77777777" w:rsidR="004264DD" w:rsidRDefault="004264DD">
      <w:r>
        <w:continuationSeparator/>
      </w:r>
    </w:p>
    <w:p w14:paraId="19C0B0EA" w14:textId="77777777" w:rsidR="004264DD" w:rsidRDefault="004264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6862749">
    <w:abstractNumId w:val="1"/>
  </w:num>
  <w:num w:numId="2" w16cid:durableId="2139451528">
    <w:abstractNumId w:val="0"/>
  </w:num>
  <w:num w:numId="3" w16cid:durableId="1294022966">
    <w:abstractNumId w:val="2"/>
  </w:num>
  <w:num w:numId="4" w16cid:durableId="20776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A7"/>
    <w:rsid w:val="004264DD"/>
    <w:rsid w:val="0045285C"/>
    <w:rsid w:val="008435A7"/>
    <w:rsid w:val="00D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AAF1C"/>
  <w15:chartTrackingRefBased/>
  <w15:docId w15:val="{E9ED5446-2153-384E-896E-9E52D3E2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uffinger/Library/Containers/com.microsoft.Word/Data/Library/Application%20Support/Microsoft/Office/16.0/DTS/en-US%7bE79C4C96-0979-1B49-9493-52887EB5EBF7%7d/%7b411BE391-1055-224F-96BF-140CD7CDDF48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4CA0B378F04B42AF63C5501E99A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3AD3C-A3CF-F444-A723-B2D1A14D3AAB}"/>
      </w:docPartPr>
      <w:docPartBody>
        <w:p w:rsidR="00000000" w:rsidRDefault="00000000">
          <w:pPr>
            <w:pStyle w:val="D84CA0B378F04B42AF63C5501E99AB90"/>
          </w:pPr>
          <w:r>
            <w:t>Take Notes</w:t>
          </w:r>
        </w:p>
      </w:docPartBody>
    </w:docPart>
    <w:docPart>
      <w:docPartPr>
        <w:name w:val="D3367802CAAB884AB452C9C2DB614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0F80D-8021-674D-9547-07878DCB99FF}"/>
      </w:docPartPr>
      <w:docPartBody>
        <w:p w:rsidR="00000000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D3367802CAAB884AB452C9C2DB614390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2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6F"/>
    <w:rsid w:val="0093366F"/>
    <w:rsid w:val="00D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CA0B378F04B42AF63C5501E99AB90">
    <w:name w:val="D84CA0B378F04B42AF63C5501E99AB9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  <w14:ligatures w14:val="none"/>
    </w:rPr>
  </w:style>
  <w:style w:type="paragraph" w:customStyle="1" w:styleId="D3367802CAAB884AB452C9C2DB614390">
    <w:name w:val="D3367802CAAB884AB452C9C2DB614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Auffinger</dc:creator>
  <cp:keywords/>
  <dc:description/>
  <cp:lastModifiedBy>Konstantin Auffinger</cp:lastModifiedBy>
  <cp:revision>1</cp:revision>
  <dcterms:created xsi:type="dcterms:W3CDTF">2024-12-16T13:28:00Z</dcterms:created>
  <dcterms:modified xsi:type="dcterms:W3CDTF">2024-12-16T13:30:00Z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